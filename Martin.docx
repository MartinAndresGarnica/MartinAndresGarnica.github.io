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14:paraId="6FF05272" w14:textId="77777777" w:rsidTr="000E04C3">
        <w:tc>
          <w:tcPr>
            <w:tcW w:w="4829" w:type="dxa"/>
            <w:vAlign w:val="bottom"/>
          </w:tcPr>
          <w:p w14:paraId="75C8C5EF" w14:textId="72A19C4C" w:rsidR="000E04C3" w:rsidRDefault="000E04C3" w:rsidP="00C84833">
            <w:pPr>
              <w:pStyle w:val="Ttulo"/>
              <w:rPr>
                <w:lang w:bidi="es-ES"/>
              </w:rPr>
            </w:pPr>
            <w:r>
              <w:rPr>
                <w:lang w:bidi="es-ES"/>
              </w:rPr>
              <w:t xml:space="preserve">Martin </w:t>
            </w:r>
          </w:p>
          <w:p w14:paraId="46E8DECA" w14:textId="77777777" w:rsidR="00C84833" w:rsidRDefault="000E04C3" w:rsidP="00C84833">
            <w:pPr>
              <w:pStyle w:val="Ttulo"/>
              <w:rPr>
                <w:lang w:bidi="es-ES"/>
              </w:rPr>
            </w:pPr>
            <w:r>
              <w:rPr>
                <w:lang w:bidi="es-ES"/>
              </w:rPr>
              <w:t>Garnica</w:t>
            </w:r>
          </w:p>
          <w:p w14:paraId="7CCEFA81" w14:textId="45198CBC" w:rsidR="000E04C3" w:rsidRPr="000E04C3" w:rsidRDefault="000E04C3" w:rsidP="000E04C3">
            <w:pPr>
              <w:pStyle w:val="Ttul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Desarrollador Back-end</w:t>
            </w:r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pPr w:leftFromText="141" w:rightFromText="141" w:vertAnchor="page" w:horzAnchor="margin" w:tblpY="217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2"/>
              <w:gridCol w:w="405"/>
            </w:tblGrid>
            <w:tr w:rsidR="00932D92" w:rsidRPr="009D0878" w14:paraId="144DAF3F" w14:textId="77777777" w:rsidTr="000E04C3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B6D2E90" w14:textId="219D185C" w:rsidR="004E2970" w:rsidRPr="009D0878" w:rsidRDefault="002504A9" w:rsidP="004E2970">
                  <w:pPr>
                    <w:pStyle w:val="Informacindecontacto"/>
                  </w:pPr>
                  <w:r>
                    <w:t>Bahía</w:t>
                  </w:r>
                  <w:r w:rsidR="000E04C3">
                    <w:t xml:space="preserve"> Blanca, Buenos Aires, Arg</w:t>
                  </w: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6A00788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78BDC8F1" wp14:editId="23D2CDD9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D8D396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3FC2495" w14:textId="77777777" w:rsidTr="000E04C3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0348B844" w14:textId="72450385" w:rsidR="00932D92" w:rsidRPr="009D0878" w:rsidRDefault="000E04C3" w:rsidP="00932D92">
                  <w:pPr>
                    <w:pStyle w:val="Informacindecontacto"/>
                  </w:pPr>
                  <w:r>
                    <w:rPr>
                      <w:sz w:val="18"/>
                      <w:lang w:bidi="es-ES"/>
                    </w:rPr>
                    <w:t>2914056739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17D1BAE8" w14:textId="77777777" w:rsidR="00932D92" w:rsidRPr="009D0878" w:rsidRDefault="00932D92" w:rsidP="00932D92">
                  <w:pPr>
                    <w:pStyle w:val="Iconos"/>
                  </w:pPr>
                  <w:r w:rsidRPr="009D0878"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692FC0E4" wp14:editId="6807DA78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C0BA44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FC8216A" w14:textId="77777777" w:rsidTr="000E04C3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5B1451DA" w14:textId="0F320AF5" w:rsidR="00932D92" w:rsidRPr="009D0878" w:rsidRDefault="000E04C3" w:rsidP="00932D92">
                  <w:pPr>
                    <w:pStyle w:val="Informacindecontacto"/>
                  </w:pPr>
                  <w:r w:rsidRPr="000E04C3">
                    <w:rPr>
                      <w:rFonts w:ascii="Calibri" w:eastAsia="Times New Roman" w:hAnsi="Calibri" w:cs="Calibri"/>
                      <w:sz w:val="18"/>
                      <w:lang w:bidi="es-ES"/>
                    </w:rPr>
                    <w:t>mag.martin2000@gmail.com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3594FD59" w14:textId="77777777" w:rsidR="00932D92" w:rsidRPr="009D0878" w:rsidRDefault="007307A3" w:rsidP="00932D92">
                  <w:pPr>
                    <w:pStyle w:val="Iconos"/>
                  </w:pPr>
                  <w:r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inline distT="0" distB="0" distL="0" distR="0" wp14:anchorId="1055202A" wp14:editId="2CBF9452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DEAA8B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2CE8FC3" w14:textId="77777777" w:rsidTr="000E04C3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2BB6B06F" w14:textId="7ABD82CC" w:rsidR="00932D92" w:rsidRPr="009D0878" w:rsidRDefault="00FC39AD" w:rsidP="00932D92">
                  <w:pPr>
                    <w:pStyle w:val="Informacindecontacto"/>
                  </w:pPr>
                  <w:r>
                    <w:rPr>
                      <w:rFonts w:ascii="Segoe UI" w:eastAsia="Segoe UI" w:hAnsi="Segoe UI" w:cs="Segoe UI"/>
                      <w:sz w:val="18"/>
                      <w:bdr w:val="none" w:sz="0" w:space="0" w:color="auto" w:frame="1"/>
                      <w:shd w:val="clear" w:color="auto" w:fill="FFFFFF"/>
                      <w:lang w:bidi="es-ES"/>
                    </w:rPr>
                    <w:t>martinandresgarnica.github.io</w: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4C6072E5" w14:textId="370CE48C" w:rsidR="00932D92" w:rsidRDefault="00FC39AD" w:rsidP="00932D92">
                  <w:pPr>
                    <w:pStyle w:val="Iconos"/>
                  </w:pPr>
                  <w:r>
                    <w:rPr>
                      <w:noProof/>
                      <w:lang w:bidi="es-ES"/>
                    </w:rPr>
                    <w:drawing>
                      <wp:inline distT="0" distB="0" distL="0" distR="0" wp14:anchorId="04A8A99A" wp14:editId="557F2B25">
                        <wp:extent cx="167640" cy="167640"/>
                        <wp:effectExtent l="0" t="0" r="3810" b="3810"/>
                        <wp:docPr id="929763664" name="Gráfico 6" descr="Mun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763664" name="Gráfico 929763664" descr="Mundo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9B4C65" w14:textId="41C990D0" w:rsidR="000E04C3" w:rsidRPr="000E04C3" w:rsidRDefault="000E04C3" w:rsidP="000E04C3">
                  <w:pPr>
                    <w:pStyle w:val="Iconos"/>
                  </w:pPr>
                </w:p>
              </w:tc>
            </w:tr>
          </w:tbl>
          <w:p w14:paraId="596E1A35" w14:textId="77777777" w:rsidR="00D92B95" w:rsidRDefault="00D92B95" w:rsidP="009D3336">
            <w:pPr>
              <w:pStyle w:val="Encabezado"/>
            </w:pPr>
          </w:p>
        </w:tc>
      </w:tr>
    </w:tbl>
    <w:p w14:paraId="7197CE88" w14:textId="4382DF4A" w:rsidR="00C43D65" w:rsidRPr="007F3012" w:rsidRDefault="000E04C3" w:rsidP="00FF1889">
      <w:pPr>
        <w:rPr>
          <w:u w:val="single"/>
        </w:rPr>
      </w:pPr>
      <w:r>
        <w:rPr>
          <w:lang w:bidi="es-ES"/>
        </w:rPr>
        <w:t>Me encuentro en la búsqueda de una oportunidad laboral que me permita adquirir experiencia y desarrollar mis habilidades en un entorno colaborativo e innovador</w:t>
      </w:r>
      <w:r w:rsidR="00A95C2E">
        <w:rPr>
          <w:lang w:bidi="es-ES"/>
        </w:rPr>
        <w:t>.</w:t>
      </w:r>
      <w:r>
        <w:rPr>
          <w:lang w:bidi="es-ES"/>
        </w:rPr>
        <w:t xml:space="preserve"> </w:t>
      </w:r>
      <w:r w:rsidR="00A95C2E">
        <w:rPr>
          <w:lang w:bidi="es-ES"/>
        </w:rPr>
        <w:t>Me considero una persona analítica, orientada a resultados y con excelentes habilidades de trabajo en equipo</w:t>
      </w:r>
      <w:r w:rsidR="003E74DE">
        <w:rPr>
          <w:lang w:bidi="es-ES"/>
        </w:rPr>
        <w:t>.</w:t>
      </w:r>
    </w:p>
    <w:p w14:paraId="67DB1FA1" w14:textId="598665C5" w:rsidR="005B1D68" w:rsidRDefault="002504A9" w:rsidP="004937AE">
      <w:pPr>
        <w:pStyle w:val="Ttulo1"/>
      </w:pPr>
      <w:r>
        <w:t>Educación</w:t>
      </w:r>
    </w:p>
    <w:p w14:paraId="484FF63E" w14:textId="1BA0E55E" w:rsidR="00A95C2E" w:rsidRPr="003E74DE" w:rsidRDefault="00A95C2E" w:rsidP="00D413F9">
      <w:pPr>
        <w:pStyle w:val="Ttulo3"/>
        <w:rPr>
          <w:color w:val="auto"/>
          <w:lang w:bidi="es-ES"/>
        </w:rPr>
      </w:pPr>
      <w:r w:rsidRPr="003E74DE">
        <w:rPr>
          <w:color w:val="auto"/>
          <w:lang w:bidi="es-ES"/>
        </w:rPr>
        <w:t>Tecnicatura universitaria en programacion – universidad tecnogolica nacional</w:t>
      </w:r>
    </w:p>
    <w:p w14:paraId="3CC91AA3" w14:textId="543BAA76" w:rsidR="003E74DE" w:rsidRDefault="007F3012" w:rsidP="003E74DE">
      <w:pPr>
        <w:pStyle w:val="Ttulo3"/>
        <w:rPr>
          <w:color w:val="auto"/>
          <w:lang w:bidi="es-ES"/>
        </w:rPr>
      </w:pPr>
      <w:r w:rsidRPr="003E74DE">
        <w:rPr>
          <w:color w:val="auto"/>
          <w:lang w:bidi="es-ES"/>
        </w:rPr>
        <w:t>20</w:t>
      </w:r>
      <w:r w:rsidR="00A95C2E" w:rsidRPr="003E74DE">
        <w:rPr>
          <w:color w:val="auto"/>
          <w:lang w:bidi="es-ES"/>
        </w:rPr>
        <w:t>24</w:t>
      </w:r>
      <w:r w:rsidRPr="003E74DE">
        <w:rPr>
          <w:color w:val="auto"/>
          <w:lang w:bidi="es-ES"/>
        </w:rPr>
        <w:t xml:space="preserve"> </w:t>
      </w:r>
      <w:r w:rsidR="003E74DE">
        <w:rPr>
          <w:color w:val="auto"/>
          <w:lang w:bidi="es-ES"/>
        </w:rPr>
        <w:t>–</w:t>
      </w:r>
      <w:r w:rsidRPr="003E74DE">
        <w:rPr>
          <w:color w:val="auto"/>
          <w:lang w:bidi="es-ES"/>
        </w:rPr>
        <w:t xml:space="preserve"> presente</w:t>
      </w:r>
    </w:p>
    <w:p w14:paraId="155D5AA8" w14:textId="7C61F7ED" w:rsidR="00D413F9" w:rsidRPr="00FA4AEA" w:rsidRDefault="003E74DE" w:rsidP="00D413F9">
      <w:pPr>
        <w:rPr>
          <w:i/>
          <w:iCs/>
          <w:lang w:bidi="es-ES"/>
        </w:rPr>
      </w:pPr>
      <w:r w:rsidRPr="003E74DE">
        <w:rPr>
          <w:i/>
          <w:iCs/>
          <w:lang w:bidi="es-ES"/>
        </w:rPr>
        <w:t>Lógica de programación, Programación orientada a objetos</w:t>
      </w:r>
      <w:r w:rsidR="00FA4AEA">
        <w:rPr>
          <w:i/>
          <w:iCs/>
          <w:lang w:bidi="es-ES"/>
        </w:rPr>
        <w:t xml:space="preserve"> con Python</w:t>
      </w:r>
      <w:r w:rsidRPr="003E74DE">
        <w:rPr>
          <w:i/>
          <w:iCs/>
          <w:lang w:bidi="es-ES"/>
        </w:rPr>
        <w:t xml:space="preserve">, </w:t>
      </w:r>
      <w:r w:rsidR="00FA4AEA">
        <w:rPr>
          <w:i/>
          <w:iCs/>
          <w:lang w:bidi="es-ES"/>
        </w:rPr>
        <w:t xml:space="preserve">diseño y gestión de bases de datos MySQL, Control de versiones Git y </w:t>
      </w:r>
      <w:r w:rsidR="00655089">
        <w:rPr>
          <w:i/>
          <w:iCs/>
          <w:lang w:bidi="es-ES"/>
        </w:rPr>
        <w:t>GitHub</w:t>
      </w:r>
      <w:r w:rsidR="00FA4AEA">
        <w:rPr>
          <w:i/>
          <w:iCs/>
          <w:lang w:bidi="es-ES"/>
        </w:rPr>
        <w:t>, Sistema operativo: Linux</w:t>
      </w:r>
    </w:p>
    <w:p w14:paraId="6075F1D4" w14:textId="64C06EF1" w:rsidR="00A95C2E" w:rsidRPr="003E74DE" w:rsidRDefault="00A95C2E" w:rsidP="00D413F9">
      <w:pPr>
        <w:pStyle w:val="Ttulo3"/>
        <w:rPr>
          <w:color w:val="auto"/>
          <w:lang w:bidi="es-ES"/>
        </w:rPr>
      </w:pPr>
      <w:r w:rsidRPr="003E74DE">
        <w:rPr>
          <w:color w:val="auto"/>
          <w:lang w:bidi="es-ES"/>
        </w:rPr>
        <w:t>curso c# nivel 1, 2, 3 maxiprograma.com</w:t>
      </w:r>
    </w:p>
    <w:p w14:paraId="03E86FE5" w14:textId="574BB3DC" w:rsidR="002504A9" w:rsidRPr="003E74DE" w:rsidRDefault="002504A9" w:rsidP="003E74DE">
      <w:pPr>
        <w:pStyle w:val="Ttulo3"/>
        <w:rPr>
          <w:i/>
          <w:iCs/>
          <w:color w:val="auto"/>
          <w:szCs w:val="22"/>
          <w:lang w:bidi="es-ES"/>
        </w:rPr>
      </w:pPr>
      <w:r w:rsidRPr="003E74DE">
        <w:rPr>
          <w:color w:val="auto"/>
          <w:lang w:bidi="es-ES"/>
        </w:rPr>
        <w:t xml:space="preserve">Agosto - </w:t>
      </w:r>
      <w:r w:rsidR="00A95C2E" w:rsidRPr="003E74DE">
        <w:rPr>
          <w:color w:val="auto"/>
          <w:lang w:bidi="es-ES"/>
        </w:rPr>
        <w:t>diciembre 2023</w:t>
      </w:r>
      <w:r w:rsidRPr="003E74DE">
        <w:rPr>
          <w:color w:val="auto"/>
          <w:lang w:bidi="es-ES"/>
        </w:rPr>
        <w:t xml:space="preserve"> </w:t>
      </w:r>
    </w:p>
    <w:p w14:paraId="02B9480E" w14:textId="75029AC6" w:rsidR="003E74DE" w:rsidRPr="003E74DE" w:rsidRDefault="003E74DE" w:rsidP="003E74DE">
      <w:pPr>
        <w:rPr>
          <w:i/>
          <w:iCs/>
          <w:lang w:bidi="es-ES"/>
        </w:rPr>
      </w:pPr>
      <w:r w:rsidRPr="003E74DE">
        <w:rPr>
          <w:i/>
          <w:iCs/>
          <w:lang w:bidi="es-ES"/>
        </w:rPr>
        <w:t>Lógica de programación, Programación orientada a objetos, desarrollo de aplicaciones de escritorio</w:t>
      </w:r>
      <w:r w:rsidR="00FA4AEA">
        <w:rPr>
          <w:i/>
          <w:iCs/>
          <w:lang w:bidi="es-ES"/>
        </w:rPr>
        <w:t xml:space="preserve"> .NET framework, desarrollo de aplicaciones </w:t>
      </w:r>
      <w:r w:rsidRPr="003E74DE">
        <w:rPr>
          <w:i/>
          <w:iCs/>
          <w:lang w:bidi="es-ES"/>
        </w:rPr>
        <w:t>web</w:t>
      </w:r>
      <w:r w:rsidR="00655089">
        <w:rPr>
          <w:i/>
          <w:iCs/>
          <w:lang w:bidi="es-ES"/>
        </w:rPr>
        <w:t xml:space="preserve"> HTML CSS JAVASCRIPT</w:t>
      </w:r>
      <w:r w:rsidR="00FA4AEA">
        <w:rPr>
          <w:i/>
          <w:iCs/>
          <w:lang w:bidi="es-ES"/>
        </w:rPr>
        <w:t xml:space="preserve"> ASP.NET,</w:t>
      </w:r>
      <w:r w:rsidR="00655089">
        <w:rPr>
          <w:i/>
          <w:iCs/>
          <w:lang w:bidi="es-ES"/>
        </w:rPr>
        <w:t xml:space="preserve"> Implementación de Bootstrap,</w:t>
      </w:r>
      <w:r w:rsidR="00FA4AEA">
        <w:rPr>
          <w:i/>
          <w:iCs/>
          <w:lang w:bidi="es-ES"/>
        </w:rPr>
        <w:t xml:space="preserve"> Conexiones a bases de datos, Control de versiones Git y Github</w:t>
      </w:r>
    </w:p>
    <w:p w14:paraId="76917A1C" w14:textId="77777777" w:rsidR="00F439C9" w:rsidRDefault="00000000" w:rsidP="00F439C9">
      <w:pPr>
        <w:pStyle w:val="Ttulo1"/>
      </w:pPr>
      <w:sdt>
        <w:sdtPr>
          <w:alias w:val="Aptitudes:"/>
          <w:tag w:val="Aptitudes:"/>
          <w:id w:val="-1210261327"/>
          <w:placeholder>
            <w:docPart w:val="05005C4DC7B44D0E802764D33D4F13CD"/>
          </w:placeholder>
          <w:temporary/>
          <w:showingPlcHdr/>
          <w15:appearance w15:val="hidden"/>
        </w:sdtPr>
        <w:sdtContent>
          <w:r w:rsidR="00F439C9">
            <w:rPr>
              <w:lang w:bidi="es-ES"/>
            </w:rPr>
            <w:t>Aptitudes</w:t>
          </w:r>
        </w:sdtContent>
      </w:sdt>
    </w:p>
    <w:p w14:paraId="46068AE5" w14:textId="744C099B" w:rsidR="00A06309" w:rsidRDefault="007825CD" w:rsidP="00FF1889">
      <w:r>
        <w:rPr>
          <w:lang w:bidi="es-ES"/>
        </w:rPr>
        <w:t xml:space="preserve">Responsabilidad </w:t>
      </w:r>
      <w:r w:rsidR="00A06309"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 Organización</w:t>
      </w:r>
      <w:r w:rsidRPr="003720C4">
        <w:rPr>
          <w:rFonts w:eastAsia="Times New Roman"/>
          <w:color w:val="007FAB" w:themeColor="accent1"/>
          <w:lang w:bidi="es-ES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• </w:t>
      </w:r>
      <w:r w:rsidRPr="001264FB">
        <w:rPr>
          <w:lang w:bidi="es-ES"/>
        </w:rPr>
        <w:t xml:space="preserve">Trabajo </w:t>
      </w:r>
      <w:r w:rsidR="00A06309" w:rsidRPr="001264FB">
        <w:rPr>
          <w:lang w:bidi="es-ES"/>
        </w:rPr>
        <w:t xml:space="preserve">en equipo </w:t>
      </w:r>
      <w:r w:rsidR="00A06309" w:rsidRPr="003720C4">
        <w:rPr>
          <w:rFonts w:eastAsia="Times New Roman"/>
          <w:color w:val="007FAB" w:themeColor="accent1"/>
          <w:lang w:bidi="es-ES"/>
        </w:rPr>
        <w:t>•</w:t>
      </w:r>
      <w:r>
        <w:rPr>
          <w:rFonts w:eastAsia="Times New Roman"/>
          <w:color w:val="007FAB" w:themeColor="accent1"/>
          <w:lang w:bidi="es-ES"/>
        </w:rPr>
        <w:t xml:space="preserve"> </w:t>
      </w:r>
      <w:r>
        <w:rPr>
          <w:lang w:bidi="es-ES"/>
        </w:rPr>
        <w:t>Respeto</w:t>
      </w:r>
      <w:r w:rsidR="00A06309" w:rsidRPr="001264FB">
        <w:rPr>
          <w:lang w:bidi="es-ES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• </w:t>
      </w:r>
      <w:r>
        <w:rPr>
          <w:lang w:bidi="es-ES"/>
        </w:rPr>
        <w:t>Comunicación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 • </w:t>
      </w:r>
      <w:r>
        <w:rPr>
          <w:lang w:bidi="es-ES"/>
        </w:rPr>
        <w:t>Adaptación al cambio</w:t>
      </w:r>
      <w:r w:rsidRPr="001264FB"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rFonts w:eastAsia="Times New Roman"/>
          <w:color w:val="007FAB" w:themeColor="accent1"/>
          <w:lang w:bidi="es-ES"/>
        </w:rPr>
        <w:t xml:space="preserve"> </w:t>
      </w:r>
      <w:r>
        <w:rPr>
          <w:lang w:bidi="es-ES"/>
        </w:rPr>
        <w:t>Resolución de problemas</w:t>
      </w:r>
      <w:r w:rsidRPr="001264FB"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 xml:space="preserve">• </w:t>
      </w:r>
      <w:r w:rsidRPr="001264FB">
        <w:rPr>
          <w:lang w:bidi="es-ES"/>
        </w:rPr>
        <w:t>Gestión de</w:t>
      </w:r>
      <w:r>
        <w:rPr>
          <w:lang w:bidi="es-ES"/>
        </w:rPr>
        <w:t>l tiempo</w:t>
      </w:r>
      <w:r w:rsidRPr="001264FB"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rFonts w:eastAsia="Times New Roman"/>
          <w:color w:val="007FAB" w:themeColor="accent1"/>
          <w:lang w:bidi="es-ES"/>
        </w:rPr>
        <w:t xml:space="preserve"> </w:t>
      </w:r>
      <w:r>
        <w:rPr>
          <w:lang w:bidi="es-ES"/>
        </w:rPr>
        <w:t>Atención al detalle</w:t>
      </w:r>
    </w:p>
    <w:p w14:paraId="040B3D73" w14:textId="5F8D4286" w:rsidR="00A06309" w:rsidRDefault="00A06309" w:rsidP="008D31BD">
      <w:pPr>
        <w:pStyle w:val="Ttulo1"/>
      </w:pPr>
      <w:r>
        <w:rPr>
          <w:lang w:bidi="es-ES"/>
        </w:rPr>
        <w:t>E</w:t>
      </w:r>
      <w:r w:rsidR="00FA4AEA">
        <w:rPr>
          <w:lang w:bidi="es-ES"/>
        </w:rPr>
        <w:t>xperiencia laboral</w:t>
      </w:r>
    </w:p>
    <w:p w14:paraId="6254E6E5" w14:textId="1AEA6FC2" w:rsidR="0070237E" w:rsidRDefault="00D353FB" w:rsidP="008D31BD">
      <w:pPr>
        <w:pStyle w:val="Ttulo5"/>
      </w:pPr>
      <w:r>
        <w:rPr>
          <w:rStyle w:val="nfasis"/>
          <w:lang w:bidi="es-ES"/>
        </w:rPr>
        <w:t xml:space="preserve">Ferretería Avenida – Atención al cliente y cadetería </w:t>
      </w:r>
    </w:p>
    <w:p w14:paraId="6E2AD294" w14:textId="114EE347" w:rsidR="00434074" w:rsidRDefault="00D353FB" w:rsidP="00434074">
      <w:pPr>
        <w:pStyle w:val="Ttulo1"/>
      </w:pPr>
      <w:r>
        <w:rPr>
          <w:lang w:bidi="es-ES"/>
        </w:rPr>
        <w:t>Idiomas</w:t>
      </w:r>
    </w:p>
    <w:p w14:paraId="7BDD6D7A" w14:textId="2C42C5B0" w:rsidR="00A06309" w:rsidRDefault="00D353FB" w:rsidP="00FF1889">
      <w:r>
        <w:rPr>
          <w:lang w:bidi="es-ES"/>
        </w:rPr>
        <w:t>Español: Nativo</w:t>
      </w:r>
      <w:r w:rsidR="00A06309">
        <w:rPr>
          <w:lang w:bidi="es-ES"/>
        </w:rPr>
        <w:t xml:space="preserve"> </w:t>
      </w:r>
      <w:r w:rsidR="00A06309" w:rsidRPr="003720C4">
        <w:rPr>
          <w:rFonts w:eastAsia="Times New Roman"/>
          <w:color w:val="007FAB" w:themeColor="accent1"/>
          <w:lang w:bidi="es-ES"/>
        </w:rPr>
        <w:t xml:space="preserve">• </w:t>
      </w:r>
      <w:r>
        <w:rPr>
          <w:lang w:bidi="es-ES"/>
        </w:rPr>
        <w:t>Ingles: Intermedio</w:t>
      </w:r>
    </w:p>
    <w:sectPr w:rsidR="00A06309" w:rsidSect="00636C19">
      <w:footerReference w:type="default" r:id="rId14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73A3E" w14:textId="77777777" w:rsidR="00C87800" w:rsidRDefault="00C87800" w:rsidP="00725803">
      <w:pPr>
        <w:spacing w:after="0"/>
      </w:pPr>
      <w:r>
        <w:separator/>
      </w:r>
    </w:p>
  </w:endnote>
  <w:endnote w:type="continuationSeparator" w:id="0">
    <w:p w14:paraId="576A4895" w14:textId="77777777" w:rsidR="00C87800" w:rsidRDefault="00C8780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4FA0D" w14:textId="77777777"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416B" w14:textId="77777777" w:rsidR="00C87800" w:rsidRDefault="00C87800" w:rsidP="00725803">
      <w:pPr>
        <w:spacing w:after="0"/>
      </w:pPr>
      <w:r>
        <w:separator/>
      </w:r>
    </w:p>
  </w:footnote>
  <w:footnote w:type="continuationSeparator" w:id="0">
    <w:p w14:paraId="558BF9AF" w14:textId="77777777" w:rsidR="00C87800" w:rsidRDefault="00C8780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9250700">
    <w:abstractNumId w:val="9"/>
  </w:num>
  <w:num w:numId="2" w16cid:durableId="1654332952">
    <w:abstractNumId w:val="7"/>
  </w:num>
  <w:num w:numId="3" w16cid:durableId="1082096730">
    <w:abstractNumId w:val="6"/>
  </w:num>
  <w:num w:numId="4" w16cid:durableId="1211262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69968">
    <w:abstractNumId w:val="8"/>
  </w:num>
  <w:num w:numId="6" w16cid:durableId="1265924268">
    <w:abstractNumId w:val="10"/>
  </w:num>
  <w:num w:numId="7" w16cid:durableId="1209804899">
    <w:abstractNumId w:val="5"/>
  </w:num>
  <w:num w:numId="8" w16cid:durableId="719868572">
    <w:abstractNumId w:val="4"/>
  </w:num>
  <w:num w:numId="9" w16cid:durableId="938099121">
    <w:abstractNumId w:val="3"/>
  </w:num>
  <w:num w:numId="10" w16cid:durableId="865757932">
    <w:abstractNumId w:val="2"/>
  </w:num>
  <w:num w:numId="11" w16cid:durableId="1674719591">
    <w:abstractNumId w:val="1"/>
  </w:num>
  <w:num w:numId="12" w16cid:durableId="37192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C3"/>
    <w:rsid w:val="00025E77"/>
    <w:rsid w:val="00027312"/>
    <w:rsid w:val="0003561C"/>
    <w:rsid w:val="00061AE7"/>
    <w:rsid w:val="000645F2"/>
    <w:rsid w:val="00067AE4"/>
    <w:rsid w:val="00082F03"/>
    <w:rsid w:val="000835A0"/>
    <w:rsid w:val="000934A2"/>
    <w:rsid w:val="000E04C3"/>
    <w:rsid w:val="00144D98"/>
    <w:rsid w:val="001B0955"/>
    <w:rsid w:val="00227784"/>
    <w:rsid w:val="0023705D"/>
    <w:rsid w:val="002504A9"/>
    <w:rsid w:val="00250A31"/>
    <w:rsid w:val="00251C13"/>
    <w:rsid w:val="002614FB"/>
    <w:rsid w:val="002922D0"/>
    <w:rsid w:val="002C1005"/>
    <w:rsid w:val="00340B03"/>
    <w:rsid w:val="00380AE7"/>
    <w:rsid w:val="003A6943"/>
    <w:rsid w:val="003B4051"/>
    <w:rsid w:val="003E74DE"/>
    <w:rsid w:val="00410BA2"/>
    <w:rsid w:val="00434074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36C19"/>
    <w:rsid w:val="00646BA2"/>
    <w:rsid w:val="00655089"/>
    <w:rsid w:val="0066503D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25CD"/>
    <w:rsid w:val="007C211F"/>
    <w:rsid w:val="007C26CB"/>
    <w:rsid w:val="007F3012"/>
    <w:rsid w:val="00857E6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2E22"/>
    <w:rsid w:val="009F6DA0"/>
    <w:rsid w:val="00A01182"/>
    <w:rsid w:val="00A06309"/>
    <w:rsid w:val="00A203FC"/>
    <w:rsid w:val="00A95C2E"/>
    <w:rsid w:val="00AD13CB"/>
    <w:rsid w:val="00AD3FD8"/>
    <w:rsid w:val="00B370A8"/>
    <w:rsid w:val="00B906FA"/>
    <w:rsid w:val="00BC21CC"/>
    <w:rsid w:val="00BC7376"/>
    <w:rsid w:val="00BD669A"/>
    <w:rsid w:val="00C13F2B"/>
    <w:rsid w:val="00C43D65"/>
    <w:rsid w:val="00C84833"/>
    <w:rsid w:val="00C87800"/>
    <w:rsid w:val="00C9044F"/>
    <w:rsid w:val="00D2420D"/>
    <w:rsid w:val="00D30382"/>
    <w:rsid w:val="00D353FB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673B3"/>
    <w:rsid w:val="00E83195"/>
    <w:rsid w:val="00F00A4F"/>
    <w:rsid w:val="00F33CD8"/>
    <w:rsid w:val="00F439C9"/>
    <w:rsid w:val="00FA4AEA"/>
    <w:rsid w:val="00FC39AD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05A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0E0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te\AppData\Roaming\Microsoft\Templates\Curr&#237;culum%20v&#237;tae%20de%20recursos%20human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005C4DC7B44D0E802764D33D4F1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A888-2749-4252-912E-4283ED119325}"/>
      </w:docPartPr>
      <w:docPartBody>
        <w:p w:rsidR="00C73BBA" w:rsidRDefault="00000000">
          <w:pPr>
            <w:pStyle w:val="05005C4DC7B44D0E802764D33D4F13CD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5F"/>
    <w:rsid w:val="001C13A6"/>
    <w:rsid w:val="002614FB"/>
    <w:rsid w:val="009F2E22"/>
    <w:rsid w:val="00C63E5F"/>
    <w:rsid w:val="00C7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005C4DC7B44D0E802764D33D4F13CD">
    <w:name w:val="05005C4DC7B44D0E802764D33D4F1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8E84C0-C361-442F-B404-89A6FDDB14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recursos humanos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2024-10-05T20:53:00Z</dcterms:created>
  <dcterms:modified xsi:type="dcterms:W3CDTF">2024-10-08T19:20:00Z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